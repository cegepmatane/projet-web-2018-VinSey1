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-99694</wp:posOffset>
            </wp:positionH>
            <wp:positionV relativeFrom="paragraph">
              <wp:posOffset>-490218</wp:posOffset>
            </wp:positionV>
            <wp:extent cx="7528560" cy="10873740"/>
            <wp:effectExtent b="0" l="0" r="0" t="0"/>
            <wp:wrapSquare wrapText="bothSides" distB="0" distT="0" distL="0" distR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0873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80675" y="305610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Dossier</w:t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80"/>
                                <w:vertAlign w:val="baseline"/>
                              </w:rPr>
                              <w:t xml:space="preserve">Fonctionnel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1143000</wp:posOffset>
                </wp:positionV>
                <wp:extent cx="3940175" cy="1457325"/>
                <wp:effectExtent b="0" l="0" r="0" t="0"/>
                <wp:wrapSquare wrapText="bothSides" distB="0" distT="0" distL="114300" distR="11430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1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53370" y="3572673"/>
                          <a:ext cx="398526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bin" w:cs="Cabin" w:eastAsia="Cabin" w:hAnsi="Cabin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34"/>
                                <w:vertAlign w:val="baseline"/>
                              </w:rPr>
                              <w:t xml:space="preserve">Site d’achat vente destiné aux étudiants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609600</wp:posOffset>
                </wp:positionH>
                <wp:positionV relativeFrom="paragraph">
                  <wp:posOffset>2667000</wp:posOffset>
                </wp:positionV>
                <wp:extent cx="3994785" cy="42418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785" cy="42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11526.511811023625"/>
            </w:tabs>
            <w:spacing w:before="80" w:line="240" w:lineRule="auto"/>
            <w:ind w:left="0" w:firstLine="72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6vlxan5w585">
            <w:r w:rsidDel="00000000" w:rsidR="00000000" w:rsidRPr="00000000">
              <w:rPr>
                <w:b w:val="1"/>
                <w:rtl w:val="0"/>
              </w:rPr>
              <w:t xml:space="preserve">Diagramme de cas d’utilisation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_46vlxan5w585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11526.511811023625"/>
            </w:tabs>
            <w:spacing w:after="80" w:before="200" w:line="240" w:lineRule="auto"/>
            <w:ind w:left="0" w:firstLine="720"/>
            <w:contextualSpacing w:val="0"/>
            <w:rPr>
              <w:b w:val="1"/>
            </w:rPr>
          </w:pPr>
          <w:hyperlink w:anchor="_yobi1gvfy1pd">
            <w:r w:rsidDel="00000000" w:rsidR="00000000" w:rsidRPr="00000000">
              <w:rPr>
                <w:b w:val="1"/>
                <w:rtl w:val="0"/>
              </w:rPr>
              <w:t xml:space="preserve">Arborescence du site web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_yobi1gvfy1pd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46vlxan5w585" w:id="0"/>
      <w:bookmarkEnd w:id="0"/>
      <w:r w:rsidDel="00000000" w:rsidR="00000000" w:rsidRPr="00000000">
        <w:rPr>
          <w:rtl w:val="0"/>
        </w:rPr>
        <w:t xml:space="preserve">Diagramme de cas d’utilisation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610350" cy="496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2148" w:hanging="720"/>
        <w:contextualSpacing w:val="0"/>
        <w:rPr/>
      </w:pPr>
      <w:bookmarkStart w:colFirst="0" w:colLast="0" w:name="_yobi1gvfy1pd" w:id="1"/>
      <w:bookmarkEnd w:id="1"/>
      <w:r w:rsidDel="00000000" w:rsidR="00000000" w:rsidRPr="00000000">
        <w:rPr>
          <w:rtl w:val="0"/>
        </w:rPr>
        <w:t xml:space="preserve">Arborescence du site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322185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17" w:w="11901"/>
      <w:pgMar w:bottom="278" w:top="159" w:left="181" w:right="198" w:header="22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)"/>
      <w:lvlJc w:val="left"/>
      <w:pPr>
        <w:ind w:left="2148" w:hanging="72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